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0CD3D" w14:textId="77777777" w:rsidR="00BD60DC" w:rsidRDefault="00B51819" w:rsidP="00B51819">
      <w:pPr>
        <w:pStyle w:val="Date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UX Design Week 2 Assignment                                                         2016.4.10 </w:t>
      </w:r>
    </w:p>
    <w:p w14:paraId="027E4746" w14:textId="77777777" w:rsidR="00BD60DC" w:rsidRDefault="00B51819">
      <w:pPr>
        <w:pStyle w:val="Title"/>
        <w:rPr>
          <w:rFonts w:hint="eastAsia"/>
          <w:lang w:eastAsia="zh-CN"/>
        </w:rPr>
      </w:pPr>
      <w:r>
        <w:rPr>
          <w:rFonts w:hint="eastAsia"/>
          <w:lang w:eastAsia="zh-CN"/>
        </w:rPr>
        <w:t>User interviews &amp; personas</w:t>
      </w:r>
    </w:p>
    <w:p w14:paraId="4180FF0E" w14:textId="77777777" w:rsidR="00BD60DC" w:rsidRDefault="00B51819">
      <w:pPr>
        <w:pStyle w:val="Heading1"/>
      </w:pPr>
      <w:r>
        <w:rPr>
          <w:rFonts w:hint="eastAsia"/>
          <w:lang w:eastAsia="zh-CN"/>
        </w:rPr>
        <w:t>Research Objectives</w:t>
      </w:r>
    </w:p>
    <w:p w14:paraId="0CC58B06" w14:textId="77777777" w:rsidR="00BD60DC" w:rsidRDefault="00B51819" w:rsidP="00B51819">
      <w:pPr>
        <w:pStyle w:val="Heading3"/>
        <w:rPr>
          <w:rFonts w:hint="eastAsia"/>
        </w:rPr>
      </w:pPr>
      <w:r>
        <w:rPr>
          <w:rFonts w:hint="eastAsia"/>
          <w:lang w:eastAsia="zh-CN"/>
        </w:rPr>
        <w:t xml:space="preserve">To learn about </w:t>
      </w:r>
      <w:r>
        <w:rPr>
          <w:lang w:eastAsia="zh-CN"/>
        </w:rPr>
        <w:t>potential</w:t>
      </w:r>
      <w:r>
        <w:rPr>
          <w:rFonts w:hint="eastAsia"/>
          <w:lang w:eastAsia="zh-CN"/>
        </w:rPr>
        <w:t xml:space="preserve"> users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personas</w:t>
      </w:r>
    </w:p>
    <w:p w14:paraId="117322A0" w14:textId="77777777" w:rsidR="00B51819" w:rsidRDefault="00B51819" w:rsidP="00B51819">
      <w:pPr>
        <w:pStyle w:val="Heading3"/>
        <w:rPr>
          <w:rFonts w:hint="eastAsia"/>
        </w:rPr>
      </w:pPr>
      <w:r>
        <w:rPr>
          <w:rFonts w:hint="eastAsia"/>
          <w:lang w:eastAsia="zh-CN"/>
        </w:rPr>
        <w:t>User</w:t>
      </w:r>
      <w:r>
        <w:rPr>
          <w:lang w:eastAsia="zh-CN"/>
        </w:rPr>
        <w:t>s’</w:t>
      </w:r>
      <w:r>
        <w:rPr>
          <w:rFonts w:hint="eastAsia"/>
          <w:lang w:eastAsia="zh-CN"/>
        </w:rPr>
        <w:t xml:space="preserve"> end goals for </w:t>
      </w:r>
      <w:r>
        <w:rPr>
          <w:lang w:eastAsia="zh-CN"/>
        </w:rPr>
        <w:t>engaging</w:t>
      </w:r>
      <w:r>
        <w:rPr>
          <w:rFonts w:hint="eastAsia"/>
          <w:lang w:eastAsia="zh-CN"/>
        </w:rPr>
        <w:t xml:space="preserve"> on the app</w:t>
      </w:r>
    </w:p>
    <w:p w14:paraId="09040582" w14:textId="77777777" w:rsidR="00B51819" w:rsidRDefault="00B51819" w:rsidP="00B51819">
      <w:pPr>
        <w:pStyle w:val="Heading3"/>
        <w:rPr>
          <w:rFonts w:hint="eastAsia"/>
        </w:rPr>
      </w:pPr>
      <w:r>
        <w:rPr>
          <w:rFonts w:hint="eastAsia"/>
          <w:lang w:eastAsia="zh-CN"/>
        </w:rPr>
        <w:t xml:space="preserve">Test the </w:t>
      </w:r>
      <w:r>
        <w:rPr>
          <w:lang w:eastAsia="zh-CN"/>
        </w:rPr>
        <w:t>viability</w:t>
      </w:r>
      <w:r>
        <w:rPr>
          <w:rFonts w:hint="eastAsia"/>
          <w:lang w:eastAsia="zh-CN"/>
        </w:rPr>
        <w:t xml:space="preserve"> of the idea </w:t>
      </w:r>
    </w:p>
    <w:p w14:paraId="7A53F43C" w14:textId="77777777" w:rsidR="00B51819" w:rsidRDefault="00B51819" w:rsidP="00B51819">
      <w:pPr>
        <w:pStyle w:val="Heading3"/>
      </w:pPr>
      <w:r>
        <w:rPr>
          <w:rFonts w:hint="eastAsia"/>
          <w:lang w:eastAsia="zh-CN"/>
        </w:rPr>
        <w:t>Find out about users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pain points and finding unique ways to solve their problems</w:t>
      </w:r>
    </w:p>
    <w:p w14:paraId="01CDA1DA" w14:textId="77777777" w:rsidR="00225A4F" w:rsidRDefault="00B51819" w:rsidP="00225A4F">
      <w:pPr>
        <w:pStyle w:val="Heading1"/>
        <w:rPr>
          <w:rFonts w:hint="eastAsia"/>
        </w:rPr>
      </w:pPr>
      <w:r>
        <w:rPr>
          <w:rFonts w:hint="eastAsia"/>
          <w:lang w:eastAsia="zh-CN"/>
        </w:rPr>
        <w:t>potential user-types</w:t>
      </w:r>
    </w:p>
    <w:p w14:paraId="48C6EC01" w14:textId="77777777" w:rsidR="00225A4F" w:rsidRDefault="00225A4F" w:rsidP="00225A4F">
      <w:pPr>
        <w:pStyle w:val="Heading1"/>
        <w:numPr>
          <w:ilvl w:val="0"/>
          <w:numId w:val="0"/>
        </w:numPr>
        <w:ind w:left="360"/>
      </w:pPr>
      <w:r>
        <w:rPr>
          <w:rFonts w:hint="eastAsia"/>
          <w:lang w:eastAsia="zh-CN"/>
        </w:rPr>
        <w:t>user type A --- travelers</w:t>
      </w:r>
    </w:p>
    <w:p w14:paraId="1258CAF8" w14:textId="77777777" w:rsidR="00BD60DC" w:rsidRDefault="00B51819" w:rsidP="00B51819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Frequent </w:t>
      </w:r>
      <w:r>
        <w:rPr>
          <w:lang w:eastAsia="zh-CN"/>
        </w:rPr>
        <w:t>travelers</w:t>
      </w:r>
      <w:r>
        <w:rPr>
          <w:rFonts w:hint="eastAsia"/>
          <w:lang w:eastAsia="zh-CN"/>
        </w:rPr>
        <w:t xml:space="preserve"> who go for </w:t>
      </w:r>
      <w:r>
        <w:rPr>
          <w:lang w:eastAsia="zh-CN"/>
        </w:rPr>
        <w:t>business</w:t>
      </w:r>
      <w:r>
        <w:rPr>
          <w:rFonts w:hint="eastAsia"/>
          <w:lang w:eastAsia="zh-CN"/>
        </w:rPr>
        <w:t xml:space="preserve"> trips and have empty luggage</w:t>
      </w:r>
    </w:p>
    <w:p w14:paraId="736F4616" w14:textId="77777777" w:rsidR="00B51819" w:rsidRDefault="00B51819" w:rsidP="00B51819">
      <w:pPr>
        <w:pStyle w:val="Heading3"/>
        <w:rPr>
          <w:lang w:eastAsia="zh-CN"/>
        </w:rPr>
      </w:pPr>
      <w:r>
        <w:rPr>
          <w:rFonts w:hint="eastAsia"/>
          <w:lang w:eastAsia="zh-CN"/>
        </w:rPr>
        <w:t xml:space="preserve">International students who are studying abroad and travel back to their home country </w:t>
      </w:r>
      <w:r>
        <w:rPr>
          <w:lang w:eastAsia="zh-CN"/>
        </w:rPr>
        <w:t>after semester breaks</w:t>
      </w:r>
    </w:p>
    <w:p w14:paraId="0EE0AA76" w14:textId="77777777" w:rsidR="00225A4F" w:rsidRDefault="00B51819" w:rsidP="00B51819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Flight attendant</w:t>
      </w:r>
      <w:r w:rsidR="00225A4F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and other flight staff</w:t>
      </w:r>
    </w:p>
    <w:p w14:paraId="5BF83D11" w14:textId="77777777" w:rsidR="00225A4F" w:rsidRDefault="00B51819" w:rsidP="00225A4F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 w:rsidR="00225A4F">
        <w:rPr>
          <w:rFonts w:hint="eastAsia"/>
          <w:lang w:eastAsia="zh-CN"/>
        </w:rPr>
        <w:t xml:space="preserve">Educated tech savvy </w:t>
      </w:r>
      <w:r w:rsidR="00225A4F">
        <w:rPr>
          <w:lang w:eastAsia="zh-CN"/>
        </w:rPr>
        <w:t>travelers</w:t>
      </w:r>
      <w:r w:rsidR="00225A4F">
        <w:rPr>
          <w:rFonts w:hint="eastAsia"/>
          <w:lang w:eastAsia="zh-CN"/>
        </w:rPr>
        <w:t xml:space="preserve"> who like to visit new places and gain new experiences</w:t>
      </w:r>
    </w:p>
    <w:p w14:paraId="5D4BAAF6" w14:textId="77777777" w:rsidR="00225A4F" w:rsidRDefault="00225A4F" w:rsidP="00225A4F">
      <w:pPr>
        <w:pStyle w:val="Heading1"/>
        <w:numPr>
          <w:ilvl w:val="0"/>
          <w:numId w:val="0"/>
        </w:numPr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user type b</w:t>
      </w:r>
      <w:r>
        <w:rPr>
          <w:rFonts w:hint="eastAsia"/>
          <w:lang w:eastAsia="zh-CN"/>
        </w:rPr>
        <w:t xml:space="preserve"> ---</w:t>
      </w:r>
      <w:r>
        <w:rPr>
          <w:rFonts w:hint="eastAsia"/>
          <w:lang w:eastAsia="zh-CN"/>
        </w:rPr>
        <w:t xml:space="preserve"> buyers and shippers</w:t>
      </w:r>
    </w:p>
    <w:p w14:paraId="3AEA8DE3" w14:textId="77777777" w:rsidR="00225A4F" w:rsidRDefault="00225A4F" w:rsidP="00225A4F">
      <w:pPr>
        <w:pStyle w:val="Heading3"/>
        <w:numPr>
          <w:ilvl w:val="2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People who wants to purchase from </w:t>
      </w:r>
      <w:r>
        <w:rPr>
          <w:lang w:eastAsia="zh-CN"/>
        </w:rPr>
        <w:t>a foreign website</w:t>
      </w:r>
      <w:r>
        <w:rPr>
          <w:rFonts w:hint="eastAsia"/>
          <w:lang w:eastAsia="zh-CN"/>
        </w:rPr>
        <w:t xml:space="preserve"> but the wanted items cannot be shipped to their home country or take too long to be shipped or too </w:t>
      </w:r>
      <w:r>
        <w:rPr>
          <w:lang w:eastAsia="zh-CN"/>
        </w:rPr>
        <w:t>costly</w:t>
      </w:r>
      <w:r>
        <w:rPr>
          <w:rFonts w:hint="eastAsia"/>
          <w:lang w:eastAsia="zh-CN"/>
        </w:rPr>
        <w:t xml:space="preserve"> </w:t>
      </w:r>
      <w:r w:rsidR="00186045">
        <w:rPr>
          <w:rFonts w:hint="eastAsia"/>
          <w:lang w:eastAsia="zh-CN"/>
        </w:rPr>
        <w:t>to be shipped</w:t>
      </w:r>
      <w:r>
        <w:rPr>
          <w:rFonts w:hint="eastAsia"/>
          <w:lang w:eastAsia="zh-CN"/>
        </w:rPr>
        <w:t xml:space="preserve"> </w:t>
      </w:r>
    </w:p>
    <w:p w14:paraId="5352143B" w14:textId="77777777" w:rsidR="00186045" w:rsidRDefault="00186045" w:rsidP="00186045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People who desire to ship products to their loved ones who are living in a different country </w:t>
      </w:r>
    </w:p>
    <w:p w14:paraId="0EDF0250" w14:textId="77777777" w:rsidR="00186045" w:rsidRDefault="00186045" w:rsidP="00186045">
      <w:pPr>
        <w:pStyle w:val="Heading3"/>
        <w:numPr>
          <w:ilvl w:val="2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potential user-types</w:t>
      </w:r>
      <w:r w:rsidRPr="0018604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People who wants to purchase from </w:t>
      </w:r>
      <w:r>
        <w:rPr>
          <w:lang w:eastAsia="zh-CN"/>
        </w:rPr>
        <w:t>a foreign website</w:t>
      </w:r>
      <w:r>
        <w:rPr>
          <w:rFonts w:hint="eastAsia"/>
          <w:lang w:eastAsia="zh-CN"/>
        </w:rPr>
        <w:t xml:space="preserve"> but the wanted items cannot be shipped to their home country or take too long to be shipped or too </w:t>
      </w:r>
      <w:r>
        <w:rPr>
          <w:lang w:eastAsia="zh-CN"/>
        </w:rPr>
        <w:t>costly</w:t>
      </w:r>
      <w:r>
        <w:rPr>
          <w:rFonts w:hint="eastAsia"/>
          <w:lang w:eastAsia="zh-CN"/>
        </w:rPr>
        <w:t xml:space="preserve"> to be shipped </w:t>
      </w:r>
    </w:p>
    <w:p w14:paraId="1C68799A" w14:textId="77777777" w:rsidR="00186045" w:rsidRDefault="00186045" w:rsidP="00186045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People who desire to ship products to their loved ones who are living in a different country </w:t>
      </w:r>
    </w:p>
    <w:p w14:paraId="6F0DC7CF" w14:textId="77777777" w:rsidR="00186045" w:rsidRDefault="00186045" w:rsidP="00186045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interview disscussion guide</w:t>
      </w:r>
    </w:p>
    <w:p w14:paraId="7EB7393F" w14:textId="77777777" w:rsidR="00186045" w:rsidRDefault="00BA0D25" w:rsidP="0033036D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Tell me a story about the last time </w:t>
      </w:r>
      <w:r>
        <w:rPr>
          <w:lang w:eastAsia="zh-CN"/>
        </w:rPr>
        <w:t xml:space="preserve">you ordered something online </w:t>
      </w:r>
      <w:r>
        <w:rPr>
          <w:rFonts w:hint="eastAsia"/>
          <w:lang w:eastAsia="zh-CN"/>
        </w:rPr>
        <w:t>from a different county?</w:t>
      </w:r>
    </w:p>
    <w:p w14:paraId="561C1933" w14:textId="77777777" w:rsidR="00BA0D25" w:rsidRDefault="00BA0D25" w:rsidP="0033036D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Tell me a story abort the last time you want </w:t>
      </w:r>
      <w:r w:rsidR="003A4EFA">
        <w:rPr>
          <w:rFonts w:hint="eastAsia"/>
          <w:lang w:eastAsia="zh-CN"/>
        </w:rPr>
        <w:t>to ship something but failed</w:t>
      </w:r>
    </w:p>
    <w:p w14:paraId="0EFFA859" w14:textId="77777777" w:rsidR="003A4EFA" w:rsidRDefault="003A4EFA" w:rsidP="0033036D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Tell me the last time you want to ship something to your </w:t>
      </w:r>
      <w:r>
        <w:rPr>
          <w:lang w:eastAsia="zh-CN"/>
        </w:rPr>
        <w:t>friends</w:t>
      </w:r>
      <w:r>
        <w:rPr>
          <w:rFonts w:hint="eastAsia"/>
          <w:lang w:eastAsia="zh-CN"/>
        </w:rPr>
        <w:t xml:space="preserve"> or families who live in a different country</w:t>
      </w:r>
    </w:p>
    <w:p w14:paraId="00EA2A9D" w14:textId="77777777" w:rsidR="003A4EFA" w:rsidRDefault="003A4EFA" w:rsidP="0033036D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What do you think was the hardest part about shipping internationally?</w:t>
      </w:r>
    </w:p>
    <w:p w14:paraId="32717911" w14:textId="77777777" w:rsidR="003A4EFA" w:rsidRDefault="003A4EFA" w:rsidP="0033036D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Why was that hard? ****(Most imp ??? for </w:t>
      </w:r>
      <w:r>
        <w:rPr>
          <w:lang w:eastAsia="zh-CN"/>
        </w:rPr>
        <w:t>creating</w:t>
      </w:r>
      <w:r>
        <w:rPr>
          <w:rFonts w:hint="eastAsia"/>
          <w:lang w:eastAsia="zh-CN"/>
        </w:rPr>
        <w:t xml:space="preserve"> value prop)</w:t>
      </w:r>
    </w:p>
    <w:p w14:paraId="463E4536" w14:textId="77777777" w:rsidR="003A4EFA" w:rsidRDefault="003A4EFA" w:rsidP="003A4EFA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How do you solve it now? </w:t>
      </w:r>
    </w:p>
    <w:p w14:paraId="5DF20B42" w14:textId="77777777" w:rsidR="003A4EFA" w:rsidRDefault="003A4EFA" w:rsidP="003A4EFA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Why is that not awesome?</w:t>
      </w:r>
    </w:p>
    <w:p w14:paraId="29A6D505" w14:textId="77777777" w:rsidR="003A4EFA" w:rsidRDefault="004767F9" w:rsidP="003A4EFA">
      <w:pPr>
        <w:pStyle w:val="Heading1"/>
        <w:numPr>
          <w:ilvl w:val="0"/>
          <w:numId w:val="0"/>
        </w:numPr>
        <w:ind w:left="360"/>
        <w:rPr>
          <w:lang w:eastAsia="zh-CN"/>
        </w:rPr>
      </w:pPr>
      <w:r>
        <w:rPr>
          <w:lang w:eastAsia="zh-CN"/>
        </w:rPr>
        <w:t>(COMMENTS</w:t>
      </w:r>
      <w:r w:rsidR="003A4EFA"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 xml:space="preserve"> look for ppl emotions to connect with customers, repeat questionnaire 3 times with the same 5 whys)</w:t>
      </w:r>
    </w:p>
    <w:p w14:paraId="0046E5D4" w14:textId="77777777" w:rsidR="00186045" w:rsidRDefault="004767F9" w:rsidP="00186045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Abbreviated user interviews</w:t>
      </w:r>
    </w:p>
    <w:p w14:paraId="3AEBB4A8" w14:textId="77777777" w:rsidR="001414BC" w:rsidRDefault="001414BC" w:rsidP="001414BC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personas</w:t>
      </w:r>
    </w:p>
    <w:p w14:paraId="7F7E652C" w14:textId="77777777" w:rsidR="001414BC" w:rsidRDefault="001414BC" w:rsidP="001414BC">
      <w:pPr>
        <w:pStyle w:val="Heading3"/>
        <w:rPr>
          <w:rFonts w:hint="eastAsia"/>
          <w:lang w:eastAsia="zh-CN"/>
        </w:rPr>
      </w:pPr>
      <w:r>
        <w:rPr>
          <w:lang w:eastAsia="zh-CN"/>
        </w:rPr>
        <w:t>35-year-old</w:t>
      </w:r>
      <w:r>
        <w:rPr>
          <w:rFonts w:hint="eastAsia"/>
          <w:lang w:eastAsia="zh-CN"/>
        </w:rPr>
        <w:t xml:space="preserve"> man travelling to Pakistan from Toronto to visit his parents and wish to reduce his traveling cost and desires to travel often</w:t>
      </w:r>
    </w:p>
    <w:p w14:paraId="2EFC56E6" w14:textId="77777777" w:rsidR="001414BC" w:rsidRDefault="001414BC" w:rsidP="001414BC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40-year-old </w:t>
      </w:r>
      <w:r>
        <w:rPr>
          <w:lang w:eastAsia="zh-CN"/>
        </w:rPr>
        <w:t>business</w:t>
      </w:r>
      <w:r>
        <w:rPr>
          <w:rFonts w:hint="eastAsia"/>
          <w:lang w:eastAsia="zh-CN"/>
        </w:rPr>
        <w:t xml:space="preserve"> man constantly flying from Toronto to other international cities for </w:t>
      </w:r>
      <w:r>
        <w:rPr>
          <w:lang w:eastAsia="zh-CN"/>
        </w:rPr>
        <w:t>business</w:t>
      </w:r>
      <w:r>
        <w:rPr>
          <w:rFonts w:hint="eastAsia"/>
          <w:lang w:eastAsia="zh-CN"/>
        </w:rPr>
        <w:t xml:space="preserve"> trips and desires to make extra money</w:t>
      </w:r>
    </w:p>
    <w:p w14:paraId="219E9098" w14:textId="77777777" w:rsidR="001414BC" w:rsidRDefault="001414BC" w:rsidP="001414BC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21-year-old University of Toronto international student who wish to get her desired products from China and wish to reduce shipping cost</w:t>
      </w:r>
    </w:p>
    <w:p w14:paraId="5B1DE54B" w14:textId="77777777" w:rsidR="001414BC" w:rsidRDefault="00B85E88" w:rsidP="001414BC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19-year-old international Saudi </w:t>
      </w:r>
      <w:r>
        <w:rPr>
          <w:lang w:eastAsia="zh-CN"/>
        </w:rPr>
        <w:t>student</w:t>
      </w:r>
      <w:r>
        <w:rPr>
          <w:rFonts w:hint="eastAsia"/>
          <w:lang w:eastAsia="zh-CN"/>
        </w:rPr>
        <w:t xml:space="preserve"> who wish to visit his parents after every semester break but cannot do so due to high travelling cost</w:t>
      </w:r>
    </w:p>
    <w:p w14:paraId="24F2526D" w14:textId="77777777" w:rsidR="00B85E88" w:rsidRDefault="00B85E88" w:rsidP="001414BC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30-year-old </w:t>
      </w:r>
      <w:r>
        <w:rPr>
          <w:lang w:eastAsia="zh-CN"/>
        </w:rPr>
        <w:t>Indian</w:t>
      </w:r>
      <w:r>
        <w:rPr>
          <w:rFonts w:hint="eastAsia"/>
          <w:lang w:eastAsia="zh-CN"/>
        </w:rPr>
        <w:t xml:space="preserve"> mother of 2 children who wants Canadian products but no shipment available to her city</w:t>
      </w:r>
      <w:bookmarkStart w:id="0" w:name="_GoBack"/>
      <w:bookmarkEnd w:id="0"/>
    </w:p>
    <w:p w14:paraId="7F50F3D0" w14:textId="77777777" w:rsidR="00186045" w:rsidRDefault="00186045" w:rsidP="00186045">
      <w:pPr>
        <w:pStyle w:val="Heading3"/>
        <w:numPr>
          <w:ilvl w:val="0"/>
          <w:numId w:val="0"/>
        </w:numPr>
        <w:rPr>
          <w:rFonts w:hint="eastAsia"/>
          <w:lang w:eastAsia="zh-CN"/>
        </w:rPr>
      </w:pPr>
    </w:p>
    <w:p w14:paraId="5FA6790F" w14:textId="77777777" w:rsidR="00186045" w:rsidRDefault="00186045" w:rsidP="00186045">
      <w:pPr>
        <w:pStyle w:val="Heading3"/>
        <w:numPr>
          <w:ilvl w:val="0"/>
          <w:numId w:val="0"/>
        </w:numPr>
        <w:ind w:left="720"/>
        <w:rPr>
          <w:rFonts w:hint="eastAsia"/>
          <w:lang w:eastAsia="zh-CN"/>
        </w:rPr>
      </w:pPr>
    </w:p>
    <w:p w14:paraId="107F1017" w14:textId="77777777" w:rsidR="00186045" w:rsidRDefault="00186045" w:rsidP="00186045">
      <w:pPr>
        <w:pStyle w:val="Heading3"/>
        <w:numPr>
          <w:ilvl w:val="0"/>
          <w:numId w:val="0"/>
        </w:numPr>
        <w:rPr>
          <w:rFonts w:hint="eastAsia"/>
          <w:lang w:eastAsia="zh-CN"/>
        </w:rPr>
      </w:pPr>
    </w:p>
    <w:p w14:paraId="7598FB73" w14:textId="77777777" w:rsidR="00225A4F" w:rsidRDefault="00225A4F" w:rsidP="00225A4F">
      <w:pPr>
        <w:pStyle w:val="Heading1"/>
        <w:numPr>
          <w:ilvl w:val="0"/>
          <w:numId w:val="0"/>
        </w:numPr>
        <w:ind w:left="360"/>
        <w:rPr>
          <w:lang w:eastAsia="zh-CN"/>
        </w:rPr>
      </w:pPr>
    </w:p>
    <w:p w14:paraId="08F3545B" w14:textId="77777777" w:rsidR="00225A4F" w:rsidRDefault="00225A4F" w:rsidP="00225A4F">
      <w:pPr>
        <w:pStyle w:val="Heading3"/>
        <w:numPr>
          <w:ilvl w:val="0"/>
          <w:numId w:val="0"/>
        </w:numPr>
        <w:rPr>
          <w:rFonts w:hint="eastAsia"/>
          <w:lang w:eastAsia="zh-CN"/>
        </w:rPr>
      </w:pPr>
    </w:p>
    <w:p w14:paraId="79F7D7FC" w14:textId="77777777" w:rsidR="00225A4F" w:rsidRDefault="00225A4F" w:rsidP="00225A4F">
      <w:pPr>
        <w:pStyle w:val="Heading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</w:t>
      </w:r>
    </w:p>
    <w:sectPr w:rsidR="00225A4F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87D05" w14:textId="77777777" w:rsidR="0077295F" w:rsidRDefault="0077295F">
      <w:pPr>
        <w:spacing w:after="0" w:line="240" w:lineRule="auto"/>
      </w:pPr>
      <w:r>
        <w:separator/>
      </w:r>
    </w:p>
    <w:p w14:paraId="6DC10DE4" w14:textId="77777777" w:rsidR="0077295F" w:rsidRDefault="0077295F"/>
  </w:endnote>
  <w:endnote w:type="continuationSeparator" w:id="0">
    <w:p w14:paraId="61EFB661" w14:textId="77777777" w:rsidR="0077295F" w:rsidRDefault="0077295F">
      <w:pPr>
        <w:spacing w:after="0" w:line="240" w:lineRule="auto"/>
      </w:pPr>
      <w:r>
        <w:continuationSeparator/>
      </w:r>
    </w:p>
    <w:p w14:paraId="4434874C" w14:textId="77777777" w:rsidR="0077295F" w:rsidRDefault="007729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34170" w14:textId="77777777" w:rsidR="00BD60DC" w:rsidRDefault="007729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85E8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0E235" w14:textId="77777777" w:rsidR="0077295F" w:rsidRDefault="0077295F">
      <w:pPr>
        <w:spacing w:after="0" w:line="240" w:lineRule="auto"/>
      </w:pPr>
      <w:r>
        <w:separator/>
      </w:r>
    </w:p>
    <w:p w14:paraId="3372F7AD" w14:textId="77777777" w:rsidR="0077295F" w:rsidRDefault="0077295F"/>
  </w:footnote>
  <w:footnote w:type="continuationSeparator" w:id="0">
    <w:p w14:paraId="474BB99A" w14:textId="77777777" w:rsidR="0077295F" w:rsidRDefault="0077295F">
      <w:pPr>
        <w:spacing w:after="0" w:line="240" w:lineRule="auto"/>
      </w:pPr>
      <w:r>
        <w:continuationSeparator/>
      </w:r>
    </w:p>
    <w:p w14:paraId="3F1C275B" w14:textId="77777777" w:rsidR="0077295F" w:rsidRDefault="0077295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19"/>
    <w:rsid w:val="001414BC"/>
    <w:rsid w:val="00186045"/>
    <w:rsid w:val="00225A4F"/>
    <w:rsid w:val="002D2FD1"/>
    <w:rsid w:val="003A4EFA"/>
    <w:rsid w:val="004767F9"/>
    <w:rsid w:val="0077295F"/>
    <w:rsid w:val="00B51819"/>
    <w:rsid w:val="00B85E88"/>
    <w:rsid w:val="00BA0D25"/>
    <w:rsid w:val="00B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E3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73</TotalTime>
  <Pages>2</Pages>
  <Words>385</Words>
  <Characters>2200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2016-04-11T01:25:00Z</dcterms:created>
  <dcterms:modified xsi:type="dcterms:W3CDTF">2016-04-11T02:54:00Z</dcterms:modified>
</cp:coreProperties>
</file>